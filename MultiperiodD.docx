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EF" w:rsidRPr="00D870EF" w:rsidRDefault="00D870EF">
      <w:pPr>
        <w:pStyle w:val="berschrift1"/>
      </w:pPr>
      <w:bookmarkStart w:id="0" w:name="_GoBack"/>
      <w:bookmarkEnd w:id="0"/>
      <w:r w:rsidRPr="00D870EF">
        <w:t>Produktionsplanung über mehrere Perioden</w:t>
      </w:r>
    </w:p>
    <w:p w:rsidR="00141651" w:rsidRPr="00D870EF" w:rsidRDefault="00141651"/>
    <w:p w:rsidR="00D870EF" w:rsidRDefault="00D870EF">
      <w:r w:rsidRPr="00D870EF">
        <w:t>Die Firma</w:t>
      </w:r>
      <w:r>
        <w:t xml:space="preserve"> Adidas produziert zur Fußball-</w:t>
      </w:r>
      <w:r w:rsidRPr="00D870EF">
        <w:t>Weltmeisterschaft einen Turnierball.</w:t>
      </w:r>
      <w:r>
        <w:t xml:space="preserve"> Adidas muss entscheiden, wie viele Fußbälle in jedem Monat  produziert werden sollen. Es soll ein Planungshorizont von 6 Monaten berücksichtigt werden. Für die nächsten 6 Monate sind die Nachfragemengen von der Planungsabteilung wie folgt </w:t>
      </w:r>
      <w:proofErr w:type="spellStart"/>
      <w:r>
        <w:t>prognostizíert</w:t>
      </w:r>
      <w:proofErr w:type="spellEnd"/>
      <w:r>
        <w:t xml:space="preserve"> worden. </w:t>
      </w:r>
    </w:p>
    <w:p w:rsidR="00D870EF" w:rsidRDefault="00D870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227"/>
        <w:gridCol w:w="1227"/>
        <w:gridCol w:w="1228"/>
        <w:gridCol w:w="1228"/>
        <w:gridCol w:w="1228"/>
        <w:gridCol w:w="1228"/>
      </w:tblGrid>
      <w:tr w:rsidR="00D870EF" w:rsidTr="00E44B8A"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Monat</w:t>
            </w:r>
          </w:p>
        </w:tc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1</w:t>
            </w:r>
          </w:p>
        </w:tc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2</w:t>
            </w:r>
          </w:p>
        </w:tc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3</w:t>
            </w:r>
          </w:p>
        </w:tc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4</w:t>
            </w:r>
          </w:p>
        </w:tc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5</w:t>
            </w:r>
          </w:p>
        </w:tc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6</w:t>
            </w:r>
          </w:p>
        </w:tc>
      </w:tr>
      <w:tr w:rsidR="00D870EF" w:rsidTr="00E44B8A"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Nachfrage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10000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15000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30000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35000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25000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10000</w:t>
            </w:r>
          </w:p>
        </w:tc>
      </w:tr>
      <w:tr w:rsidR="00D870EF" w:rsidTr="00E44B8A">
        <w:tc>
          <w:tcPr>
            <w:tcW w:w="1316" w:type="dxa"/>
            <w:shd w:val="clear" w:color="auto" w:fill="auto"/>
          </w:tcPr>
          <w:p w:rsidR="00D870EF" w:rsidRPr="00E44B8A" w:rsidRDefault="00D870EF" w:rsidP="00E44B8A">
            <w:pPr>
              <w:jc w:val="center"/>
              <w:rPr>
                <w:b/>
              </w:rPr>
            </w:pPr>
            <w:r w:rsidRPr="00E44B8A">
              <w:rPr>
                <w:b/>
              </w:rPr>
              <w:t>Produktions-kosten (€)/Ball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12,50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12,55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12,70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12,80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12,85</w:t>
            </w:r>
          </w:p>
        </w:tc>
        <w:tc>
          <w:tcPr>
            <w:tcW w:w="1316" w:type="dxa"/>
            <w:shd w:val="clear" w:color="auto" w:fill="auto"/>
          </w:tcPr>
          <w:p w:rsidR="00D870EF" w:rsidRDefault="00D870EF" w:rsidP="00E44B8A">
            <w:pPr>
              <w:jc w:val="center"/>
            </w:pPr>
            <w:r>
              <w:t>12,95</w:t>
            </w:r>
          </w:p>
        </w:tc>
      </w:tr>
    </w:tbl>
    <w:p w:rsidR="00D870EF" w:rsidRDefault="00D870EF"/>
    <w:p w:rsidR="00D870EF" w:rsidRDefault="00D870EF">
      <w:r>
        <w:t>Adidas möchte diese Nachfrage zeitgerecht erfüllen. Augenblicklich befinden sich 5000 Fußbälle dieses Typs auf Lager. Die monatlichen Produktionskapazitäten sind bekannt und betragen 30000 Bälle pro Monat.</w:t>
      </w:r>
    </w:p>
    <w:p w:rsidR="00D870EF" w:rsidRDefault="00D870EF">
      <w:r>
        <w:t>Zur Ve</w:t>
      </w:r>
      <w:r w:rsidR="005E6B46">
        <w:t>reinfachung wollen wir annehmen, dass die Produktion gleichmäßig über den Monat verteilt ist und die Nachfrage zum Ende des Monats erfolgt.</w:t>
      </w:r>
    </w:p>
    <w:p w:rsidR="005E6B46" w:rsidRDefault="005E6B46">
      <w:r>
        <w:t>Das Lager kann zum Ende des Monats maximal 10000 Fußbälle aufnehmen, nachdem die Nachfrage stattgefunden hat.</w:t>
      </w:r>
    </w:p>
    <w:p w:rsidR="005E6B46" w:rsidRDefault="005E6B46">
      <w:r>
        <w:t>Die voraussichtlichen Produktionskosten variieren von Monat zu Monat und können der obigen Tabelle entnommen werden.</w:t>
      </w:r>
    </w:p>
    <w:p w:rsidR="005E6B46" w:rsidRDefault="005E6B46">
      <w:r>
        <w:t>Die Lagerhaltungskosten pro Fußball, der zum Ende des Monats eingelagert wird, beträgt 5 % der monatlichen Produktion</w:t>
      </w:r>
      <w:r w:rsidR="00696260">
        <w:t>s</w:t>
      </w:r>
      <w:r>
        <w:t>kosten. Diese Lagerhaltungskosten enthalten die reinen Lagerkosten und die Mietkosten für den Lagerraum.</w:t>
      </w:r>
    </w:p>
    <w:p w:rsidR="005E6B46" w:rsidRDefault="005E6B46">
      <w:r>
        <w:t>Der Verkaufspreis für diesen Fußballtyp ist für die Prod</w:t>
      </w:r>
      <w:r w:rsidR="00696260">
        <w:t>uktionsentscheidung irrelevant,</w:t>
      </w:r>
      <w:r>
        <w:t xml:space="preserve"> weil Adidas die Nachfrage exakt erfüllen möchte und dabei kurz vor der Weltmeisterschaft jeden Preis akzeptiert.</w:t>
      </w:r>
    </w:p>
    <w:p w:rsidR="005E6B46" w:rsidRDefault="005E6B46">
      <w:r>
        <w:t>Adidas möchte nun den optimalen Produktionsplan für die nächsten 6 Monate ermitteln, die die gesamten Produktions- und Lagerkosten minimiert.</w:t>
      </w:r>
    </w:p>
    <w:p w:rsidR="00D870EF" w:rsidRPr="00D870EF" w:rsidRDefault="005E6B46">
      <w:r>
        <w:t>Entwickeln Sie für das Entscheidungsproblem ein mathematisches Modell, das sie anschließend lösen.</w:t>
      </w:r>
    </w:p>
    <w:p w:rsidR="00D870EF" w:rsidRPr="00D870EF" w:rsidRDefault="00D870EF"/>
    <w:p w:rsidR="00141651" w:rsidRPr="005E6B46" w:rsidRDefault="00141651"/>
    <w:sectPr w:rsidR="00141651" w:rsidRPr="005E6B46">
      <w:headerReference w:type="default" r:id="rId7"/>
      <w:footerReference w:type="default" r:id="rId8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71E" w:rsidRDefault="009F571E">
      <w:r>
        <w:separator/>
      </w:r>
    </w:p>
  </w:endnote>
  <w:endnote w:type="continuationSeparator" w:id="0">
    <w:p w:rsidR="009F571E" w:rsidRDefault="009F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80B" w:rsidRPr="003B54D2" w:rsidRDefault="00C2780B" w:rsidP="00C2780B">
    <w:pPr>
      <w:pStyle w:val="Fuzeile"/>
      <w:pBdr>
        <w:top w:val="single" w:sz="6" w:space="1" w:color="auto"/>
      </w:pBdr>
      <w:spacing w:before="0" w:after="0" w:line="240" w:lineRule="auto"/>
      <w:rPr>
        <w:rFonts w:cs="Arial"/>
        <w:sz w:val="16"/>
        <w:szCs w:val="16"/>
      </w:rPr>
    </w:pPr>
    <w:r w:rsidRPr="003B54D2">
      <w:rPr>
        <w:rFonts w:cs="Arial"/>
        <w:sz w:val="16"/>
        <w:szCs w:val="16"/>
      </w:rPr>
      <w:t>Dateiname:</w:t>
    </w:r>
    <w:r w:rsidR="00F20040">
      <w:rPr>
        <w:rFonts w:cs="Arial"/>
        <w:sz w:val="16"/>
        <w:szCs w:val="16"/>
      </w:rPr>
      <w:t xml:space="preserve"> </w:t>
    </w:r>
    <w:r w:rsidR="00F20040">
      <w:rPr>
        <w:rFonts w:cs="Arial"/>
        <w:sz w:val="16"/>
        <w:szCs w:val="16"/>
      </w:rPr>
      <w:fldChar w:fldCharType="begin"/>
    </w:r>
    <w:r w:rsidR="00F20040">
      <w:rPr>
        <w:rFonts w:cs="Arial"/>
        <w:sz w:val="16"/>
        <w:szCs w:val="16"/>
      </w:rPr>
      <w:instrText xml:space="preserve"> FILENAME  \* Caps  \* MERGEFORMAT </w:instrText>
    </w:r>
    <w:r w:rsidR="00F20040">
      <w:rPr>
        <w:rFonts w:cs="Arial"/>
        <w:sz w:val="16"/>
        <w:szCs w:val="16"/>
      </w:rPr>
      <w:fldChar w:fldCharType="separate"/>
    </w:r>
    <w:r w:rsidR="000B5A58">
      <w:rPr>
        <w:rFonts w:cs="Arial"/>
        <w:noProof/>
        <w:sz w:val="16"/>
        <w:szCs w:val="16"/>
      </w:rPr>
      <w:t>Multiperiodd</w:t>
    </w:r>
    <w:r w:rsidR="00F20040">
      <w:rPr>
        <w:rFonts w:cs="Arial"/>
        <w:sz w:val="16"/>
        <w:szCs w:val="16"/>
      </w:rPr>
      <w:fldChar w:fldCharType="end"/>
    </w:r>
    <w:r w:rsidRPr="003B54D2">
      <w:rPr>
        <w:rFonts w:cs="Arial"/>
        <w:sz w:val="16"/>
        <w:szCs w:val="16"/>
      </w:rPr>
      <w:tab/>
    </w:r>
    <w:r w:rsidRPr="003B54D2">
      <w:rPr>
        <w:rFonts w:cs="Arial"/>
        <w:sz w:val="16"/>
        <w:szCs w:val="16"/>
      </w:rPr>
      <w:tab/>
      <w:t xml:space="preserve">Seite </w:t>
    </w:r>
    <w:r w:rsidRPr="003B54D2">
      <w:rPr>
        <w:rStyle w:val="Seitenzahl"/>
        <w:rFonts w:ascii="Arial" w:hAnsi="Arial" w:cs="Arial"/>
        <w:sz w:val="16"/>
        <w:szCs w:val="16"/>
      </w:rPr>
      <w:fldChar w:fldCharType="begin"/>
    </w:r>
    <w:r w:rsidRPr="003B54D2">
      <w:rPr>
        <w:rStyle w:val="Seitenzahl"/>
        <w:rFonts w:ascii="Arial" w:hAnsi="Arial" w:cs="Arial"/>
        <w:sz w:val="16"/>
        <w:szCs w:val="16"/>
      </w:rPr>
      <w:instrText xml:space="preserve"> PAGE </w:instrText>
    </w:r>
    <w:r w:rsidRPr="003B54D2">
      <w:rPr>
        <w:rStyle w:val="Seitenzahl"/>
        <w:rFonts w:ascii="Arial" w:hAnsi="Arial" w:cs="Arial"/>
        <w:sz w:val="16"/>
        <w:szCs w:val="16"/>
      </w:rPr>
      <w:fldChar w:fldCharType="separate"/>
    </w:r>
    <w:r w:rsidR="00E33EE2">
      <w:rPr>
        <w:rStyle w:val="Seitenzahl"/>
        <w:rFonts w:ascii="Arial" w:hAnsi="Arial" w:cs="Arial"/>
        <w:noProof/>
        <w:sz w:val="16"/>
        <w:szCs w:val="16"/>
      </w:rPr>
      <w:t>1</w:t>
    </w:r>
    <w:r w:rsidRPr="003B54D2">
      <w:rPr>
        <w:rStyle w:val="Seitenzahl"/>
        <w:rFonts w:ascii="Arial" w:hAnsi="Arial" w:cs="Arial"/>
        <w:sz w:val="16"/>
        <w:szCs w:val="16"/>
      </w:rPr>
      <w:fldChar w:fldCharType="end"/>
    </w:r>
  </w:p>
  <w:p w:rsidR="00C2780B" w:rsidRPr="003B54D2" w:rsidRDefault="00C2780B" w:rsidP="00C2780B">
    <w:pPr>
      <w:pStyle w:val="Fuzeile"/>
      <w:spacing w:before="0" w:after="0" w:line="240" w:lineRule="auto"/>
      <w:rPr>
        <w:sz w:val="16"/>
        <w:szCs w:val="16"/>
      </w:rPr>
    </w:pPr>
    <w:r w:rsidRPr="003B54D2">
      <w:rPr>
        <w:sz w:val="16"/>
        <w:szCs w:val="16"/>
      </w:rPr>
      <w:t>Thema:</w:t>
    </w:r>
    <w:r>
      <w:rPr>
        <w:sz w:val="16"/>
        <w:szCs w:val="16"/>
      </w:rPr>
      <w:t xml:space="preserve"> LP</w:t>
    </w:r>
  </w:p>
  <w:p w:rsidR="00141651" w:rsidRPr="00C2780B" w:rsidRDefault="00C2780B" w:rsidP="00C2780B">
    <w:pPr>
      <w:pStyle w:val="Fuzeile"/>
      <w:spacing w:before="0" w:after="0" w:line="240" w:lineRule="auto"/>
      <w:rPr>
        <w:sz w:val="16"/>
        <w:szCs w:val="16"/>
      </w:rPr>
    </w:pPr>
    <w:r w:rsidRPr="003B54D2">
      <w:rPr>
        <w:sz w:val="16"/>
        <w:szCs w:val="16"/>
      </w:rPr>
      <w:t xml:space="preserve">Datum der letzten Änderung: </w:t>
    </w:r>
    <w:r w:rsidR="00794123">
      <w:rPr>
        <w:sz w:val="16"/>
        <w:szCs w:val="16"/>
      </w:rPr>
      <w:fldChar w:fldCharType="begin"/>
    </w:r>
    <w:r w:rsidR="00794123">
      <w:rPr>
        <w:sz w:val="16"/>
        <w:szCs w:val="16"/>
      </w:rPr>
      <w:instrText xml:space="preserve"> DATE  \@ "d. MMMM yyyy"  \* MERGEFORMAT </w:instrText>
    </w:r>
    <w:r w:rsidR="00794123">
      <w:rPr>
        <w:sz w:val="16"/>
        <w:szCs w:val="16"/>
      </w:rPr>
      <w:fldChar w:fldCharType="separate"/>
    </w:r>
    <w:r w:rsidR="00EE1BA7">
      <w:rPr>
        <w:noProof/>
        <w:sz w:val="16"/>
        <w:szCs w:val="16"/>
      </w:rPr>
      <w:t>5. April 2018</w:t>
    </w:r>
    <w:r w:rsidR="0079412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71E" w:rsidRDefault="009F571E">
      <w:r>
        <w:separator/>
      </w:r>
    </w:p>
  </w:footnote>
  <w:footnote w:type="continuationSeparator" w:id="0">
    <w:p w:rsidR="009F571E" w:rsidRDefault="009F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651" w:rsidRPr="00C2780B" w:rsidRDefault="00E46815" w:rsidP="00C2780B">
    <w:pPr>
      <w:pStyle w:val="Kopfzeile"/>
      <w:pBdr>
        <w:bottom w:val="single" w:sz="6" w:space="1" w:color="auto"/>
      </w:pBdr>
      <w:rPr>
        <w:rFonts w:cs="Arial"/>
        <w:sz w:val="16"/>
      </w:rPr>
    </w:pPr>
    <w:r>
      <w:rPr>
        <w:rFonts w:cs="Arial"/>
        <w:sz w:val="16"/>
      </w:rPr>
      <w:t>© Manfred Soeffky</w:t>
    </w:r>
    <w:r>
      <w:rPr>
        <w:rFonts w:cs="Arial"/>
        <w:sz w:val="16"/>
      </w:rPr>
      <w:tab/>
    </w:r>
    <w:r>
      <w:rPr>
        <w:rFonts w:cs="Arial"/>
        <w:sz w:val="16"/>
      </w:rPr>
      <w:tab/>
    </w:r>
    <w:proofErr w:type="spellStart"/>
    <w:r>
      <w:rPr>
        <w:rFonts w:cs="Arial"/>
        <w:sz w:val="16"/>
      </w:rPr>
      <w:t>OptSim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F80DD5C"/>
    <w:lvl w:ilvl="0">
      <w:numFmt w:val="none"/>
      <w:lvlText w:val=""/>
      <w:lvlJc w:val="left"/>
    </w:lvl>
    <w:lvl w:ilvl="1">
      <w:start w:val="1"/>
      <w:numFmt w:val="decimal"/>
      <w:pStyle w:val="berschrift2"/>
      <w:lvlText w:val=".%2"/>
      <w:legacy w:legacy="1" w:legacySpace="144" w:legacyIndent="0"/>
      <w:lvlJc w:val="left"/>
    </w:lvl>
    <w:lvl w:ilvl="2">
      <w:start w:val="1"/>
      <w:numFmt w:val="decimal"/>
      <w:pStyle w:val="berschrift3"/>
      <w:lvlText w:val=".%2.%3"/>
      <w:legacy w:legacy="1" w:legacySpace="144" w:legacyIndent="0"/>
      <w:lvlJc w:val="left"/>
    </w:lvl>
    <w:lvl w:ilvl="3">
      <w:start w:val="1"/>
      <w:numFmt w:val="decimal"/>
      <w:pStyle w:val="berschrift4"/>
      <w:lvlText w:val=".%2.%3.%4"/>
      <w:legacy w:legacy="1" w:legacySpace="144" w:legacyIndent="0"/>
      <w:lvlJc w:val="left"/>
    </w:lvl>
    <w:lvl w:ilvl="4">
      <w:start w:val="1"/>
      <w:numFmt w:val="decimal"/>
      <w:pStyle w:val="berschrift5"/>
      <w:lvlText w:val=".%2.%3.%4.%5"/>
      <w:legacy w:legacy="1" w:legacySpace="144" w:legacyIndent="0"/>
      <w:lvlJc w:val="left"/>
    </w:lvl>
    <w:lvl w:ilvl="5">
      <w:start w:val="1"/>
      <w:numFmt w:val="decimal"/>
      <w:pStyle w:val="berschrift6"/>
      <w:lvlText w:val=".%2.%3.%4.%5.%6"/>
      <w:legacy w:legacy="1" w:legacySpace="144" w:legacyIndent="0"/>
      <w:lvlJc w:val="left"/>
    </w:lvl>
    <w:lvl w:ilvl="6">
      <w:start w:val="1"/>
      <w:numFmt w:val="decimal"/>
      <w:pStyle w:val="berschrift7"/>
      <w:lvlText w:val="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CA0605C4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80B"/>
    <w:rsid w:val="000B5A58"/>
    <w:rsid w:val="00141651"/>
    <w:rsid w:val="00490051"/>
    <w:rsid w:val="005E3EB5"/>
    <w:rsid w:val="005E6B46"/>
    <w:rsid w:val="00696260"/>
    <w:rsid w:val="00794123"/>
    <w:rsid w:val="009F571E"/>
    <w:rsid w:val="00C2780B"/>
    <w:rsid w:val="00D870EF"/>
    <w:rsid w:val="00E33EE2"/>
    <w:rsid w:val="00E44B8A"/>
    <w:rsid w:val="00E46815"/>
    <w:rsid w:val="00EE1BA7"/>
    <w:rsid w:val="00F20040"/>
    <w:rsid w:val="00F3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11C42C"/>
  <w15:chartTrackingRefBased/>
  <w15:docId w15:val="{AA425A5C-9B16-4C50-AC15-8CEBC12E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spacing w:before="60" w:after="60" w:line="312" w:lineRule="atLeast"/>
      <w:jc w:val="both"/>
      <w:textAlignment w:val="baseline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pPr>
      <w:keepNext/>
      <w:spacing w:before="600" w:after="240" w:line="240" w:lineRule="auto"/>
      <w:jc w:val="left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360" w:after="120" w:line="240" w:lineRule="auto"/>
      <w:ind w:left="709" w:hanging="709"/>
      <w:jc w:val="left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300" w:line="240" w:lineRule="auto"/>
      <w:ind w:left="709" w:hanging="709"/>
      <w:jc w:val="left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0" w:line="240" w:lineRule="auto"/>
      <w:jc w:val="left"/>
      <w:outlineLvl w:val="3"/>
    </w:p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Tabelle"/>
    <w:qFormat/>
    <w:pPr>
      <w:keepNext/>
      <w:keepLines/>
      <w:spacing w:before="240" w:line="240" w:lineRule="auto"/>
      <w:ind w:left="1276" w:hanging="1276"/>
      <w:jc w:val="left"/>
    </w:pPr>
    <w:rPr>
      <w:i/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rPr>
      <w:rFonts w:ascii="Times New Roman" w:hAnsi="Times New Roman"/>
      <w:sz w:val="20"/>
    </w:rPr>
  </w:style>
  <w:style w:type="paragraph" w:styleId="Funotentext">
    <w:name w:val="footnote text"/>
    <w:basedOn w:val="Standard"/>
    <w:semiHidden/>
    <w:pPr>
      <w:spacing w:line="240" w:lineRule="auto"/>
      <w:ind w:left="170" w:hanging="170"/>
    </w:pPr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customStyle="1" w:styleId="Tabelle">
    <w:name w:val="Tabelle"/>
    <w:basedOn w:val="Standard"/>
    <w:next w:val="Standard"/>
    <w:pPr>
      <w:keepNext/>
      <w:keepLines/>
      <w:spacing w:before="0" w:after="0" w:line="240" w:lineRule="auto"/>
      <w:jc w:val="left"/>
    </w:pPr>
  </w:style>
  <w:style w:type="paragraph" w:customStyle="1" w:styleId="Bildunterschrift">
    <w:name w:val="Bildunterschrift"/>
    <w:basedOn w:val="Standard"/>
    <w:next w:val="Standard"/>
    <w:pPr>
      <w:spacing w:before="0" w:after="240" w:line="240" w:lineRule="auto"/>
      <w:ind w:left="992" w:hanging="992"/>
      <w:jc w:val="left"/>
    </w:pPr>
    <w:rPr>
      <w:i/>
      <w:sz w:val="20"/>
    </w:rPr>
  </w:style>
  <w:style w:type="paragraph" w:customStyle="1" w:styleId="Bild">
    <w:name w:val="Bild"/>
    <w:basedOn w:val="Standard"/>
    <w:next w:val="Bildunterschrift"/>
    <w:pPr>
      <w:keepNext/>
      <w:spacing w:before="240" w:line="240" w:lineRule="atLeast"/>
      <w:jc w:val="left"/>
    </w:pPr>
  </w:style>
  <w:style w:type="paragraph" w:customStyle="1" w:styleId="Formatvorlage1">
    <w:name w:val="Formatvorlage1"/>
    <w:basedOn w:val="Standard"/>
  </w:style>
  <w:style w:type="table" w:styleId="Tabellenraster">
    <w:name w:val="Table Grid"/>
    <w:basedOn w:val="NormaleTabelle"/>
    <w:rsid w:val="00D8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69626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696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AufgabenMB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AufgabenMBA</Template>
  <TotalTime>0</TotalTime>
  <Pages>1</Pages>
  <Words>241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Überschrift</vt:lpstr>
      <vt:lpstr>Überschrift</vt:lpstr>
    </vt:vector>
  </TitlesOfParts>
  <Company>FHW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subject/>
  <dc:creator>Manfred Soeffky</dc:creator>
  <cp:keywords/>
  <dc:description/>
  <cp:lastModifiedBy>Manfred Soeffky</cp:lastModifiedBy>
  <cp:revision>3</cp:revision>
  <cp:lastPrinted>2016-08-13T15:32:00Z</cp:lastPrinted>
  <dcterms:created xsi:type="dcterms:W3CDTF">2016-08-13T15:36:00Z</dcterms:created>
  <dcterms:modified xsi:type="dcterms:W3CDTF">2018-04-05T15:35:00Z</dcterms:modified>
  <cp:category/>
</cp:coreProperties>
</file>